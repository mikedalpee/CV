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D466A8" w14:textId="77777777" w:rsidR="005874A0" w:rsidRDefault="005874A0">
      <w:pPr>
        <w:pStyle w:val="Address"/>
      </w:pPr>
      <w:r>
        <w:t>Michael Dalpee</w:t>
      </w:r>
    </w:p>
    <w:p w14:paraId="1273285B" w14:textId="77777777" w:rsidR="001C2EF1" w:rsidRDefault="00C5553B">
      <w:pPr>
        <w:pStyle w:val="Address"/>
      </w:pPr>
      <w:r>
        <w:t>13410 Rich Lynn Court</w:t>
      </w:r>
    </w:p>
    <w:p w14:paraId="66DFDF22" w14:textId="77777777" w:rsidR="001C2EF1" w:rsidRDefault="00C5553B">
      <w:pPr>
        <w:pStyle w:val="Address"/>
      </w:pPr>
      <w:r>
        <w:t>Highland, MD 20777</w:t>
      </w:r>
    </w:p>
    <w:p w14:paraId="357FFE68" w14:textId="5CA6579F" w:rsidR="001C2EF1" w:rsidRPr="00C5553B" w:rsidRDefault="00560184">
      <w:pPr>
        <w:pStyle w:val="Date"/>
        <w:rPr>
          <w:highlight w:val="yellow"/>
        </w:rPr>
      </w:pPr>
      <w:sdt>
        <w:sdtPr>
          <w:rPr>
            <w:highlight w:val="yellow"/>
          </w:rPr>
          <w:alias w:val="Date"/>
          <w:tag w:val="Date"/>
          <w:id w:val="-1797359151"/>
          <w:placeholder>
            <w:docPart w:val="F93067177E094A20AFF7D78E1D3CCA9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7-03-0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022F7F">
            <w:rPr>
              <w:highlight w:val="yellow"/>
            </w:rPr>
            <w:t>March 4, 2017</w:t>
          </w:r>
        </w:sdtContent>
      </w:sdt>
    </w:p>
    <w:p w14:paraId="0A4FBA92" w14:textId="77777777" w:rsidR="001C2EF1" w:rsidRDefault="004231F0">
      <w:pPr>
        <w:pStyle w:val="Salutation"/>
      </w:pPr>
      <w:r>
        <w:t xml:space="preserve">Dear </w:t>
      </w:r>
      <w:r w:rsidR="0083440D">
        <w:t>Reviewer:</w:t>
      </w:r>
    </w:p>
    <w:p w14:paraId="2FB51DE6" w14:textId="77777777" w:rsidR="00FD06FD" w:rsidRDefault="007F2540" w:rsidP="00C5553B">
      <w:r>
        <w:t xml:space="preserve">On </w:t>
      </w:r>
      <w:r w:rsidR="009B1C7B">
        <w:t>9</w:t>
      </w:r>
      <w:r>
        <w:t>/</w:t>
      </w:r>
      <w:r w:rsidR="00F236D8">
        <w:t>23</w:t>
      </w:r>
      <w:r>
        <w:t xml:space="preserve">/2016, </w:t>
      </w:r>
      <w:r w:rsidR="00C5553B">
        <w:t xml:space="preserve">I </w:t>
      </w:r>
      <w:r w:rsidR="00F236D8">
        <w:t>retired</w:t>
      </w:r>
      <w:r>
        <w:t xml:space="preserve"> from</w:t>
      </w:r>
      <w:r w:rsidR="00C5553B">
        <w:t xml:space="preserve"> Engineering Solutions, </w:t>
      </w:r>
      <w:r w:rsidR="00FE2718">
        <w:t>Inc.</w:t>
      </w:r>
      <w:r w:rsidR="00140245">
        <w:t xml:space="preserve"> (ESi)</w:t>
      </w:r>
      <w:r w:rsidR="00C5553B">
        <w:t xml:space="preserve">, </w:t>
      </w:r>
      <w:r w:rsidR="0083440D">
        <w:t>(</w:t>
      </w:r>
      <w:hyperlink r:id="rId8" w:history="1">
        <w:r w:rsidR="0083440D" w:rsidRPr="00D56197">
          <w:rPr>
            <w:rStyle w:val="Hyperlink"/>
          </w:rPr>
          <w:t>www.enginsol.com</w:t>
        </w:r>
      </w:hyperlink>
      <w:r w:rsidR="0048470C">
        <w:t>)</w:t>
      </w:r>
      <w:r w:rsidR="00873422">
        <w:t xml:space="preserve"> to move to </w:t>
      </w:r>
      <w:r w:rsidR="00FD06FD">
        <w:t>Seabrook Island, SC</w:t>
      </w:r>
      <w:r w:rsidR="00F236D8">
        <w:t>.</w:t>
      </w:r>
      <w:r w:rsidR="00C5553B">
        <w:t xml:space="preserve">  </w:t>
      </w:r>
      <w:r w:rsidR="00140245">
        <w:t xml:space="preserve">Using a </w:t>
      </w:r>
      <w:r w:rsidR="00873422">
        <w:t xml:space="preserve">software development consulting </w:t>
      </w:r>
      <w:r w:rsidR="00140245">
        <w:t>business that</w:t>
      </w:r>
      <w:r w:rsidR="00873422">
        <w:t xml:space="preserve"> I started in 1996 </w:t>
      </w:r>
      <w:r w:rsidR="00140245">
        <w:t>as a launching pad, I joined forces with Ray Gomes in 1998 to create ESi</w:t>
      </w:r>
      <w:r w:rsidR="00032561">
        <w:t>.  ESi’s primary business focus has been the Intelligence Community, particularly the NSA</w:t>
      </w:r>
      <w:r w:rsidR="00140245">
        <w:t xml:space="preserve">. </w:t>
      </w:r>
      <w:r w:rsidR="001968E1" w:rsidRPr="001968E1">
        <w:t xml:space="preserve">Since </w:t>
      </w:r>
      <w:r w:rsidR="00032561">
        <w:t>ESi’s</w:t>
      </w:r>
      <w:r w:rsidR="00F236D8">
        <w:t xml:space="preserve"> inception, I </w:t>
      </w:r>
      <w:r w:rsidR="001968E1" w:rsidRPr="001968E1">
        <w:t xml:space="preserve">served as Executive Vice President, Chief Technology Officer, and </w:t>
      </w:r>
      <w:r w:rsidR="002436AD">
        <w:t xml:space="preserve">an </w:t>
      </w:r>
      <w:r w:rsidR="001968E1" w:rsidRPr="001968E1">
        <w:t xml:space="preserve">ESI board member in support of our President, </w:t>
      </w:r>
      <w:r w:rsidR="00140245">
        <w:t>Mr.</w:t>
      </w:r>
      <w:r w:rsidR="001968E1" w:rsidRPr="001968E1">
        <w:t xml:space="preserve"> Gomes.  In this capacity, I consult</w:t>
      </w:r>
      <w:r w:rsidR="00F236D8">
        <w:t>ed</w:t>
      </w:r>
      <w:r w:rsidR="001968E1" w:rsidRPr="001968E1">
        <w:t xml:space="preserve"> with </w:t>
      </w:r>
      <w:r w:rsidR="001968E1">
        <w:t>Mr. Gomes</w:t>
      </w:r>
      <w:r w:rsidR="001968E1" w:rsidRPr="001968E1">
        <w:t xml:space="preserve"> as needed to address company business issues and devise corporate policy and </w:t>
      </w:r>
      <w:r w:rsidR="00F236D8">
        <w:t xml:space="preserve">strategy.  </w:t>
      </w:r>
    </w:p>
    <w:p w14:paraId="5248D67F" w14:textId="1EE3C821" w:rsidR="00C5553B" w:rsidRDefault="00FD06FD" w:rsidP="00C5553B">
      <w:r>
        <w:t xml:space="preserve">My </w:t>
      </w:r>
      <w:r w:rsidR="00E41F50">
        <w:t>collateral</w:t>
      </w:r>
      <w:r w:rsidR="001968E1" w:rsidRPr="001968E1">
        <w:t xml:space="preserve"> role </w:t>
      </w:r>
      <w:r w:rsidR="00140245">
        <w:t xml:space="preserve">at ESi </w:t>
      </w:r>
      <w:r>
        <w:t xml:space="preserve">was </w:t>
      </w:r>
      <w:r w:rsidR="00684CE9">
        <w:t xml:space="preserve">as a </w:t>
      </w:r>
      <w:r w:rsidR="001968E1" w:rsidRPr="001968E1">
        <w:t>Principal System/Software Engineer, where in I work</w:t>
      </w:r>
      <w:r w:rsidR="00F236D8">
        <w:t>ed</w:t>
      </w:r>
      <w:r w:rsidR="001968E1" w:rsidRPr="001968E1">
        <w:t xml:space="preserve"> with our customers </w:t>
      </w:r>
      <w:r w:rsidR="00A47EFE">
        <w:t>and</w:t>
      </w:r>
      <w:r w:rsidR="00F236D8">
        <w:t xml:space="preserve"> applied</w:t>
      </w:r>
      <w:r w:rsidR="001968E1" w:rsidRPr="001968E1">
        <w:t xml:space="preserve"> </w:t>
      </w:r>
      <w:r w:rsidR="00D835EC">
        <w:t xml:space="preserve">my </w:t>
      </w:r>
      <w:r w:rsidR="001968E1" w:rsidRPr="001968E1">
        <w:t>exp</w:t>
      </w:r>
      <w:r w:rsidR="00591ABE">
        <w:t>ert technical skills to create</w:t>
      </w:r>
      <w:r w:rsidR="001968E1" w:rsidRPr="001968E1">
        <w:t xml:space="preserve"> innovative software systems that address</w:t>
      </w:r>
      <w:r w:rsidR="00F236D8">
        <w:t>ed</w:t>
      </w:r>
      <w:r w:rsidR="001968E1" w:rsidRPr="001968E1">
        <w:t xml:space="preserve"> critical mission requirements.</w:t>
      </w:r>
      <w:r w:rsidR="00B60486">
        <w:t xml:space="preserve"> </w:t>
      </w:r>
      <w:r w:rsidR="0071593C">
        <w:t>As</w:t>
      </w:r>
      <w:r w:rsidR="00016551">
        <w:t xml:space="preserve"> a Principal System/Software Engineer</w:t>
      </w:r>
      <w:r w:rsidR="00C5553B">
        <w:t xml:space="preserve">, </w:t>
      </w:r>
      <w:r w:rsidR="0083440D">
        <w:t xml:space="preserve">I </w:t>
      </w:r>
      <w:r w:rsidR="004C5894">
        <w:t>lead</w:t>
      </w:r>
      <w:r w:rsidR="0083440D">
        <w:t xml:space="preserve"> a DoD program </w:t>
      </w:r>
      <w:r w:rsidR="00C5553B">
        <w:t>code-named ROCKBOTTOM</w:t>
      </w:r>
      <w:r w:rsidR="004C5894">
        <w:t xml:space="preserve"> from its inception in 1996 to its decommissioning in April 2016</w:t>
      </w:r>
      <w:r w:rsidR="00C5553B">
        <w:t xml:space="preserve">.  </w:t>
      </w:r>
      <w:r w:rsidR="004C5894">
        <w:t xml:space="preserve">In my technical and program leadership role on ROCKBOTTOM, I was instrumental in </w:t>
      </w:r>
      <w:r w:rsidR="00E41F50">
        <w:t>establishing</w:t>
      </w:r>
      <w:r w:rsidR="00473E09">
        <w:t xml:space="preserve"> an Agile-like</w:t>
      </w:r>
      <w:r w:rsidR="00E41F50">
        <w:t>, iterative and incremental</w:t>
      </w:r>
      <w:r w:rsidR="00473E09">
        <w:t xml:space="preserve"> </w:t>
      </w:r>
      <w:r w:rsidR="00E41F50">
        <w:t>process to drive the development lifecycle.  Under this process, I identified ROCKBOTTOM</w:t>
      </w:r>
      <w:r w:rsidR="003A43EB">
        <w:t>’</w:t>
      </w:r>
      <w:r w:rsidR="00E41F50">
        <w:t xml:space="preserve">s </w:t>
      </w:r>
      <w:r w:rsidR="004C5894">
        <w:t>syst</w:t>
      </w:r>
      <w:r w:rsidR="003A43EB">
        <w:t>em requirements;</w:t>
      </w:r>
      <w:r w:rsidR="00473E09">
        <w:t xml:space="preserve"> derive</w:t>
      </w:r>
      <w:r w:rsidR="003A43EB">
        <w:t>d</w:t>
      </w:r>
      <w:r w:rsidR="004C5894">
        <w:t xml:space="preserve"> its associated </w:t>
      </w:r>
      <w:r w:rsidR="003A43EB">
        <w:t>software requirements;</w:t>
      </w:r>
      <w:r w:rsidR="00473E09">
        <w:t xml:space="preserve"> design</w:t>
      </w:r>
      <w:r w:rsidR="003A43EB">
        <w:t>ed</w:t>
      </w:r>
      <w:r w:rsidR="004C5894">
        <w:t xml:space="preserve"> its overall distributed system architecture and its object-oriente</w:t>
      </w:r>
      <w:r w:rsidR="003A43EB">
        <w:t>d software architecture;</w:t>
      </w:r>
      <w:r w:rsidR="00473E09">
        <w:t xml:space="preserve"> </w:t>
      </w:r>
      <w:r w:rsidR="003A43EB">
        <w:t>wrote over half of</w:t>
      </w:r>
      <w:r w:rsidR="004C5894">
        <w:t xml:space="preserve"> its 400,00</w:t>
      </w:r>
      <w:r w:rsidR="003A43EB">
        <w:t>0+ lines of C++ code;</w:t>
      </w:r>
      <w:r w:rsidR="00473E09">
        <w:t xml:space="preserve"> perform</w:t>
      </w:r>
      <w:r w:rsidR="003A43EB">
        <w:t>ed</w:t>
      </w:r>
      <w:r w:rsidR="004C5894">
        <w:t xml:space="preserve"> formal unit, integration, and acceptance</w:t>
      </w:r>
      <w:r w:rsidR="003A43EB">
        <w:t xml:space="preserve"> testing;</w:t>
      </w:r>
      <w:r w:rsidR="00473E09">
        <w:t xml:space="preserve"> deploy</w:t>
      </w:r>
      <w:r w:rsidR="003A43EB">
        <w:t>ed</w:t>
      </w:r>
      <w:r w:rsidR="004C5894">
        <w:t xml:space="preserve"> it to several </w:t>
      </w:r>
      <w:r w:rsidR="00473E09">
        <w:t xml:space="preserve">OCONUS field </w:t>
      </w:r>
      <w:r w:rsidR="003A43EB">
        <w:t>sites;</w:t>
      </w:r>
      <w:r w:rsidR="00473E09">
        <w:t xml:space="preserve"> and subsequently deploy</w:t>
      </w:r>
      <w:r w:rsidR="003A43EB">
        <w:t>ed</w:t>
      </w:r>
      <w:r w:rsidR="004C5894">
        <w:t xml:space="preserve"> numerous upgrades and enhancements during its </w:t>
      </w:r>
      <w:r w:rsidR="00DA52DB">
        <w:t>17-year</w:t>
      </w:r>
      <w:r w:rsidR="005B192B">
        <w:t xml:space="preserve"> </w:t>
      </w:r>
      <w:r w:rsidR="004C5894">
        <w:t>operational lifetime.</w:t>
      </w:r>
      <w:r w:rsidR="00C45B53">
        <w:t xml:space="preserve"> </w:t>
      </w:r>
      <w:r w:rsidR="00473E09">
        <w:t>Recently, I upgraded one aspect of the ROCKBOTTOM Motif UI that displayed system messages to instead use a web app stack comprised of Icefaces/JSF, Postgres/SQL/JPA, and the JBOSS/Wildfly web server</w:t>
      </w:r>
      <w:r w:rsidR="00C45B53">
        <w:t xml:space="preserve"> – without any prior experience with any of the component technologies</w:t>
      </w:r>
      <w:r w:rsidR="00473E09">
        <w:t xml:space="preserve">. </w:t>
      </w:r>
      <w:r w:rsidR="0020120E">
        <w:t xml:space="preserve">During its </w:t>
      </w:r>
      <w:r w:rsidR="00C45B53">
        <w:t xml:space="preserve">operational </w:t>
      </w:r>
      <w:r w:rsidR="0020120E">
        <w:t>lifetime, ROCKBOTTOM experienced very few defect reports and achieved over 99% up-time performance.</w:t>
      </w:r>
    </w:p>
    <w:p w14:paraId="4F59AD16" w14:textId="0D25300F" w:rsidR="000A6BB9" w:rsidRDefault="005B192B" w:rsidP="00C5553B">
      <w:r>
        <w:t>As ESI’s CTO, I also</w:t>
      </w:r>
      <w:r w:rsidR="000A6BB9" w:rsidRPr="000A6BB9">
        <w:t xml:space="preserve"> devise</w:t>
      </w:r>
      <w:r w:rsidR="00357C65">
        <w:t>d</w:t>
      </w:r>
      <w:r w:rsidR="000A6BB9" w:rsidRPr="000A6BB9">
        <w:t xml:space="preserve"> and implement</w:t>
      </w:r>
      <w:r w:rsidR="00357C65">
        <w:t>ed</w:t>
      </w:r>
      <w:r w:rsidR="00A37866">
        <w:t xml:space="preserve"> small</w:t>
      </w:r>
      <w:r w:rsidR="000A6BB9" w:rsidRPr="000A6BB9">
        <w:t xml:space="preserve"> IR&amp;D projects to investigate technologies that are of interest to our customers</w:t>
      </w:r>
      <w:r w:rsidR="00357C65">
        <w:t xml:space="preserve">. </w:t>
      </w:r>
      <w:r w:rsidR="008D6A33">
        <w:t>For example, as</w:t>
      </w:r>
      <w:r w:rsidR="000A6BB9" w:rsidRPr="000A6BB9">
        <w:t xml:space="preserve"> part of a Cyber Security initiative, I </w:t>
      </w:r>
      <w:r w:rsidR="00357C65">
        <w:t>implemented</w:t>
      </w:r>
      <w:r w:rsidR="000A6BB9" w:rsidRPr="000A6BB9">
        <w:t xml:space="preserve"> a C#/WPF/XAML tool using MS Visual Studio that searches the memory of a target process for matches against value arrays of arbitrary primitive data types (characters, integers, floats</w:t>
      </w:r>
      <w:r w:rsidR="000A6BB9">
        <w:t>.</w:t>
      </w:r>
      <w:r w:rsidR="000A6BB9" w:rsidRPr="000A6BB9">
        <w:t>)</w:t>
      </w:r>
      <w:r w:rsidR="00A43FEB" w:rsidRPr="00A43FEB">
        <w:t xml:space="preserve"> I also </w:t>
      </w:r>
      <w:r w:rsidR="00830538">
        <w:t>implemented</w:t>
      </w:r>
      <w:r w:rsidR="00A43FEB" w:rsidRPr="00A43FEB">
        <w:t xml:space="preserve"> a multi-algorithm cipher method that hardens cipher text against 3rd party analysis and </w:t>
      </w:r>
      <w:r w:rsidR="00DB7A56">
        <w:t>created</w:t>
      </w:r>
      <w:r w:rsidR="00A43FEB" w:rsidRPr="00A43FEB">
        <w:t xml:space="preserve"> a working prototype that was </w:t>
      </w:r>
      <w:r w:rsidR="00830538">
        <w:t>programmed</w:t>
      </w:r>
      <w:r w:rsidR="00A43FEB" w:rsidRPr="00A43FEB">
        <w:t xml:space="preserve"> using MSVS 2015/C++/WUP.</w:t>
      </w:r>
    </w:p>
    <w:p w14:paraId="3E5214DC" w14:textId="18BE92BA" w:rsidR="009131DD" w:rsidRDefault="003124C8" w:rsidP="00C5553B">
      <w:r>
        <w:t xml:space="preserve">I greatly enjoy the challenge of developing efficacious software systems. </w:t>
      </w:r>
      <w:r w:rsidR="003A2AF8">
        <w:t xml:space="preserve">Throughout my </w:t>
      </w:r>
      <w:r w:rsidR="00842F1E">
        <w:t xml:space="preserve">long </w:t>
      </w:r>
      <w:r w:rsidR="003A2AF8">
        <w:t xml:space="preserve">career, I have demonstrated </w:t>
      </w:r>
      <w:r w:rsidR="00E3595E">
        <w:t>an ability to</w:t>
      </w:r>
      <w:r w:rsidR="003A2AF8">
        <w:t xml:space="preserve"> either </w:t>
      </w:r>
      <w:r>
        <w:t xml:space="preserve">quickly </w:t>
      </w:r>
      <w:r w:rsidR="003A2AF8">
        <w:t xml:space="preserve">master </w:t>
      </w:r>
      <w:r w:rsidR="00E3595E">
        <w:t xml:space="preserve">established </w:t>
      </w:r>
      <w:r w:rsidR="00842F1E">
        <w:t xml:space="preserve">software technology </w:t>
      </w:r>
      <w:r w:rsidR="003A2AF8">
        <w:t xml:space="preserve">or innovate new </w:t>
      </w:r>
      <w:r w:rsidR="00842F1E">
        <w:t>software technology</w:t>
      </w:r>
      <w:r w:rsidR="003A2AF8">
        <w:t xml:space="preserve"> </w:t>
      </w:r>
      <w:r w:rsidR="00842F1E">
        <w:t>when nece</w:t>
      </w:r>
      <w:r>
        <w:t>ssary.</w:t>
      </w:r>
      <w:r w:rsidR="00842F1E">
        <w:t xml:space="preserve"> </w:t>
      </w:r>
      <w:r w:rsidR="00C45B53">
        <w:t xml:space="preserve">I would </w:t>
      </w:r>
      <w:r w:rsidR="001A039B">
        <w:t>welcome</w:t>
      </w:r>
      <w:r w:rsidR="00C45B53">
        <w:t xml:space="preserve"> the opportunity </w:t>
      </w:r>
      <w:r>
        <w:t>to speak with you</w:t>
      </w:r>
      <w:r w:rsidR="001A039B">
        <w:t xml:space="preserve"> regarding how I </w:t>
      </w:r>
      <w:r>
        <w:t xml:space="preserve">can apply my considerable breadth of software system development experience </w:t>
      </w:r>
      <w:r w:rsidR="001A039B">
        <w:t>towards your success</w:t>
      </w:r>
      <w:r w:rsidR="00C45B53">
        <w:t>.</w:t>
      </w:r>
    </w:p>
    <w:p w14:paraId="6DF71D07" w14:textId="77777777" w:rsidR="00F554A5" w:rsidRDefault="004231F0" w:rsidP="00A43FEB">
      <w:r>
        <w:t>Sincerely,</w:t>
      </w:r>
    </w:p>
    <w:p w14:paraId="3C217EF8" w14:textId="77777777" w:rsidR="0083440D" w:rsidRPr="0083440D" w:rsidRDefault="0083440D" w:rsidP="00A43FEB">
      <w:r>
        <w:t>Michael Dalpee</w:t>
      </w:r>
    </w:p>
    <w:sectPr w:rsidR="0083440D" w:rsidRPr="0083440D" w:rsidSect="00A43FEB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10DF0D" w14:textId="77777777" w:rsidR="00560184" w:rsidRDefault="00560184">
      <w:pPr>
        <w:spacing w:after="0" w:line="240" w:lineRule="auto"/>
      </w:pPr>
      <w:r>
        <w:separator/>
      </w:r>
    </w:p>
  </w:endnote>
  <w:endnote w:type="continuationSeparator" w:id="0">
    <w:p w14:paraId="341F684D" w14:textId="77777777" w:rsidR="00560184" w:rsidRDefault="00560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44A802" w14:textId="77777777" w:rsidR="00560184" w:rsidRDefault="00560184">
      <w:pPr>
        <w:spacing w:after="0" w:line="240" w:lineRule="auto"/>
      </w:pPr>
      <w:r>
        <w:separator/>
      </w:r>
    </w:p>
  </w:footnote>
  <w:footnote w:type="continuationSeparator" w:id="0">
    <w:p w14:paraId="02E49DA6" w14:textId="77777777" w:rsidR="00560184" w:rsidRDefault="00560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Recipient Name"/>
      <w:tag w:val=""/>
      <w:id w:val="-1468971042"/>
      <w:placeholder>
        <w:docPart w:val="65F1FCEE43BF41C6ABF8641F99285726"/>
      </w:placeholder>
      <w:showingPlcHdr/>
      <w:dataBinding w:prefixMappings="xmlns:ns0='http://schemas.microsoft.com/office/2006/coverPageProps' " w:xpath="/ns0:CoverPageProperties[1]/ns0:CompanyFax[1]" w:storeItemID="{55AF091B-3C7A-41E3-B477-F2FDAA23CFDA}"/>
      <w:text/>
    </w:sdtPr>
    <w:sdtEndPr/>
    <w:sdtContent>
      <w:p w14:paraId="58A743F2" w14:textId="77777777" w:rsidR="001C2EF1" w:rsidRDefault="00C5553B">
        <w:pPr>
          <w:pStyle w:val="Header"/>
        </w:pPr>
        <w:r>
          <w:t>[Company Name]</w:t>
        </w:r>
      </w:p>
    </w:sdtContent>
  </w:sdt>
  <w:p w14:paraId="23E68CBB" w14:textId="60EE371D" w:rsidR="001C2EF1" w:rsidRDefault="00560184">
    <w:pPr>
      <w:pStyle w:val="Header"/>
    </w:pPr>
    <w:sdt>
      <w:sdtPr>
        <w:alias w:val="Date"/>
        <w:tag w:val="Date"/>
        <w:id w:val="-447781685"/>
        <w:placeholder>
          <w:docPart w:val="F93067177E094A20AFF7D78E1D3CCA9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03-0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022F7F">
          <w:t>March 4, 2017</w:t>
        </w:r>
      </w:sdtContent>
    </w:sdt>
  </w:p>
  <w:p w14:paraId="5EB1B866" w14:textId="675F49E4" w:rsidR="001C2EF1" w:rsidRDefault="004231F0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3595E">
      <w:rPr>
        <w:noProof/>
      </w:rPr>
      <w:t>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53B"/>
    <w:rsid w:val="0001618E"/>
    <w:rsid w:val="00016551"/>
    <w:rsid w:val="00022F7F"/>
    <w:rsid w:val="00032561"/>
    <w:rsid w:val="0003331F"/>
    <w:rsid w:val="00067BF1"/>
    <w:rsid w:val="000A6BB9"/>
    <w:rsid w:val="000B7259"/>
    <w:rsid w:val="000D1D28"/>
    <w:rsid w:val="001071A4"/>
    <w:rsid w:val="00140245"/>
    <w:rsid w:val="001968E1"/>
    <w:rsid w:val="001A039B"/>
    <w:rsid w:val="001C2EF1"/>
    <w:rsid w:val="0020120E"/>
    <w:rsid w:val="0020326D"/>
    <w:rsid w:val="002114DB"/>
    <w:rsid w:val="002436AD"/>
    <w:rsid w:val="002457AC"/>
    <w:rsid w:val="00251198"/>
    <w:rsid w:val="00287AD7"/>
    <w:rsid w:val="002A46A4"/>
    <w:rsid w:val="003124C8"/>
    <w:rsid w:val="00357C65"/>
    <w:rsid w:val="003A2AF8"/>
    <w:rsid w:val="003A43EB"/>
    <w:rsid w:val="003D2BAE"/>
    <w:rsid w:val="003D6573"/>
    <w:rsid w:val="004015D4"/>
    <w:rsid w:val="00403FA3"/>
    <w:rsid w:val="004115E7"/>
    <w:rsid w:val="004231F0"/>
    <w:rsid w:val="00431840"/>
    <w:rsid w:val="00432A7E"/>
    <w:rsid w:val="004570DE"/>
    <w:rsid w:val="00471156"/>
    <w:rsid w:val="00473E09"/>
    <w:rsid w:val="0048470C"/>
    <w:rsid w:val="00492F65"/>
    <w:rsid w:val="004A3BBC"/>
    <w:rsid w:val="004C5894"/>
    <w:rsid w:val="004D25B1"/>
    <w:rsid w:val="005041C1"/>
    <w:rsid w:val="0050733D"/>
    <w:rsid w:val="005376DC"/>
    <w:rsid w:val="005411BA"/>
    <w:rsid w:val="00560184"/>
    <w:rsid w:val="005874A0"/>
    <w:rsid w:val="00591ABE"/>
    <w:rsid w:val="00596EDE"/>
    <w:rsid w:val="005B192B"/>
    <w:rsid w:val="005D098B"/>
    <w:rsid w:val="005F0796"/>
    <w:rsid w:val="00673D2F"/>
    <w:rsid w:val="00684CE9"/>
    <w:rsid w:val="006F5F4A"/>
    <w:rsid w:val="0071593C"/>
    <w:rsid w:val="0076638C"/>
    <w:rsid w:val="007A4109"/>
    <w:rsid w:val="007F2540"/>
    <w:rsid w:val="00810101"/>
    <w:rsid w:val="00830538"/>
    <w:rsid w:val="0083440D"/>
    <w:rsid w:val="00842F1E"/>
    <w:rsid w:val="00845B9E"/>
    <w:rsid w:val="00873422"/>
    <w:rsid w:val="008C5A47"/>
    <w:rsid w:val="008D6A33"/>
    <w:rsid w:val="009131DD"/>
    <w:rsid w:val="00924A3D"/>
    <w:rsid w:val="009958B4"/>
    <w:rsid w:val="009A3A56"/>
    <w:rsid w:val="009B1C7B"/>
    <w:rsid w:val="009B20BA"/>
    <w:rsid w:val="009D7E18"/>
    <w:rsid w:val="009E0F51"/>
    <w:rsid w:val="009E2EA8"/>
    <w:rsid w:val="00A37866"/>
    <w:rsid w:val="00A43FEB"/>
    <w:rsid w:val="00A47EFE"/>
    <w:rsid w:val="00A9711A"/>
    <w:rsid w:val="00AA3552"/>
    <w:rsid w:val="00AA441B"/>
    <w:rsid w:val="00B0237F"/>
    <w:rsid w:val="00B55911"/>
    <w:rsid w:val="00B60486"/>
    <w:rsid w:val="00B73683"/>
    <w:rsid w:val="00C33CD2"/>
    <w:rsid w:val="00C368B4"/>
    <w:rsid w:val="00C45B53"/>
    <w:rsid w:val="00C5553B"/>
    <w:rsid w:val="00C87AFC"/>
    <w:rsid w:val="00C949F4"/>
    <w:rsid w:val="00CA3F05"/>
    <w:rsid w:val="00CD683B"/>
    <w:rsid w:val="00CD7DF3"/>
    <w:rsid w:val="00D131FE"/>
    <w:rsid w:val="00D22054"/>
    <w:rsid w:val="00D23CFE"/>
    <w:rsid w:val="00D363C4"/>
    <w:rsid w:val="00D3717C"/>
    <w:rsid w:val="00D835EC"/>
    <w:rsid w:val="00D86DCD"/>
    <w:rsid w:val="00DA52DB"/>
    <w:rsid w:val="00DB7A56"/>
    <w:rsid w:val="00DF16BF"/>
    <w:rsid w:val="00E1456C"/>
    <w:rsid w:val="00E23786"/>
    <w:rsid w:val="00E3595E"/>
    <w:rsid w:val="00E41F50"/>
    <w:rsid w:val="00E54ACF"/>
    <w:rsid w:val="00E71259"/>
    <w:rsid w:val="00F1665A"/>
    <w:rsid w:val="00F236D8"/>
    <w:rsid w:val="00F37DF3"/>
    <w:rsid w:val="00F52333"/>
    <w:rsid w:val="00F554A5"/>
    <w:rsid w:val="00FC2722"/>
    <w:rsid w:val="00FD06FD"/>
    <w:rsid w:val="00FE2718"/>
    <w:rsid w:val="00FE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557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pacing w:val="4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qFormat/>
    <w:pPr>
      <w:spacing w:after="0"/>
    </w:pPr>
  </w:style>
  <w:style w:type="paragraph" w:styleId="Closing">
    <w:name w:val="Closing"/>
    <w:basedOn w:val="Normal"/>
    <w:next w:val="Signature"/>
    <w:qFormat/>
    <w:pPr>
      <w:keepNext/>
      <w:spacing w:after="1000" w:line="240" w:lineRule="auto"/>
    </w:pPr>
  </w:style>
  <w:style w:type="paragraph" w:styleId="Signature">
    <w:name w:val="Signature"/>
    <w:basedOn w:val="Normal"/>
    <w:next w:val="Normal"/>
    <w:qFormat/>
    <w:pPr>
      <w:keepNext/>
      <w:spacing w:after="360"/>
      <w:contextualSpacing/>
    </w:pPr>
  </w:style>
  <w:style w:type="paragraph" w:styleId="Date">
    <w:name w:val="Date"/>
    <w:basedOn w:val="Normal"/>
    <w:next w:val="Normal"/>
    <w:qFormat/>
    <w:pPr>
      <w:spacing w:after="48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alutation">
    <w:name w:val="Salutation"/>
    <w:basedOn w:val="Normal"/>
    <w:next w:val="Normal"/>
    <w:qFormat/>
    <w:pPr>
      <w:spacing w:before="400" w:after="200"/>
    </w:pPr>
  </w:style>
  <w:style w:type="character" w:styleId="Hyperlink">
    <w:name w:val="Hyperlink"/>
    <w:basedOn w:val="DefaultParagraphFont"/>
    <w:uiPriority w:val="99"/>
    <w:unhideWhenUsed/>
    <w:rsid w:val="0083440D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43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FEB"/>
    <w:rPr>
      <w:spacing w:val="4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ginso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Letter%20requesting%20informational%20intervie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93067177E094A20AFF7D78E1D3CC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85E86-C6A4-4B74-9D1B-F1DD07AEACF3}"/>
      </w:docPartPr>
      <w:docPartBody>
        <w:p w:rsidR="00E3361F" w:rsidRDefault="00932B60">
          <w:pPr>
            <w:pStyle w:val="F93067177E094A20AFF7D78E1D3CCA99"/>
          </w:pPr>
          <w:r>
            <w:t>[Date]</w:t>
          </w:r>
        </w:p>
      </w:docPartBody>
    </w:docPart>
    <w:docPart>
      <w:docPartPr>
        <w:name w:val="65F1FCEE43BF41C6ABF8641F99285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2B68C-7BB3-4A98-B131-4E89C328692E}"/>
      </w:docPartPr>
      <w:docPartBody>
        <w:p w:rsidR="00E3361F" w:rsidRDefault="00932B60">
          <w:pPr>
            <w:pStyle w:val="65F1FCEE43BF41C6ABF8641F99285726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60"/>
    <w:rsid w:val="0000397E"/>
    <w:rsid w:val="00014CCB"/>
    <w:rsid w:val="001C5602"/>
    <w:rsid w:val="00225C41"/>
    <w:rsid w:val="002F1296"/>
    <w:rsid w:val="00394842"/>
    <w:rsid w:val="00403D71"/>
    <w:rsid w:val="004B0ECC"/>
    <w:rsid w:val="00531868"/>
    <w:rsid w:val="00731B72"/>
    <w:rsid w:val="007634A7"/>
    <w:rsid w:val="007E24FD"/>
    <w:rsid w:val="008136C0"/>
    <w:rsid w:val="009039EF"/>
    <w:rsid w:val="00932B60"/>
    <w:rsid w:val="009E00A4"/>
    <w:rsid w:val="00A40E07"/>
    <w:rsid w:val="00A66516"/>
    <w:rsid w:val="00AE389A"/>
    <w:rsid w:val="00B6249C"/>
    <w:rsid w:val="00B75996"/>
    <w:rsid w:val="00C23329"/>
    <w:rsid w:val="00D75964"/>
    <w:rsid w:val="00DC6681"/>
    <w:rsid w:val="00E3361F"/>
    <w:rsid w:val="00F046EA"/>
    <w:rsid w:val="00FE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4EF09B7B4435BA4CA6EAB33B787F0">
    <w:name w:val="4B64EF09B7B4435BA4CA6EAB33B787F0"/>
  </w:style>
  <w:style w:type="paragraph" w:customStyle="1" w:styleId="75E7D7A4C4E04D4EB6A77ED459E5A810">
    <w:name w:val="75E7D7A4C4E04D4EB6A77ED459E5A810"/>
  </w:style>
  <w:style w:type="paragraph" w:customStyle="1" w:styleId="F0541486469D4F9D92FDD07980C54112">
    <w:name w:val="F0541486469D4F9D92FDD07980C54112"/>
  </w:style>
  <w:style w:type="paragraph" w:customStyle="1" w:styleId="F93067177E094A20AFF7D78E1D3CCA99">
    <w:name w:val="F93067177E094A20AFF7D78E1D3CCA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D4472EF59D24472AA25F24210849434">
    <w:name w:val="3D4472EF59D24472AA25F24210849434"/>
  </w:style>
  <w:style w:type="paragraph" w:customStyle="1" w:styleId="4FEF4B324540420B85972DD445C6F039">
    <w:name w:val="4FEF4B324540420B85972DD445C6F039"/>
  </w:style>
  <w:style w:type="paragraph" w:customStyle="1" w:styleId="65F1FCEE43BF41C6ABF8641F99285726">
    <w:name w:val="65F1FCEE43BF41C6ABF8641F99285726"/>
  </w:style>
  <w:style w:type="paragraph" w:customStyle="1" w:styleId="6E228F94275447A4B622CB43AD86A9EF">
    <w:name w:val="6E228F94275447A4B622CB43AD86A9EF"/>
  </w:style>
  <w:style w:type="paragraph" w:customStyle="1" w:styleId="A72691099C7347EAAA7C6C641432B75B">
    <w:name w:val="A72691099C7347EAAA7C6C641432B75B"/>
  </w:style>
  <w:style w:type="paragraph" w:customStyle="1" w:styleId="FC18D1D11C554F378101029D85A97BE2">
    <w:name w:val="FC18D1D11C554F378101029D85A97BE2"/>
  </w:style>
  <w:style w:type="paragraph" w:customStyle="1" w:styleId="04DD5E03C73C4334B4F6E55FEDDC513D">
    <w:name w:val="04DD5E03C73C4334B4F6E55FEDDC513D"/>
  </w:style>
  <w:style w:type="paragraph" w:customStyle="1" w:styleId="8877E1D8E159493AA857E6ECB620EECD">
    <w:name w:val="8877E1D8E159493AA857E6ECB620EECD"/>
  </w:style>
  <w:style w:type="paragraph" w:customStyle="1" w:styleId="E2EB80C39D7945E09DDF2387806CF699">
    <w:name w:val="E2EB80C39D7945E09DDF2387806CF6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EF6D11-322F-4B39-B719-7D66267564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requesting informational interview.dotx</Template>
  <TotalTime>0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2015-04-17T11:22:00Z</dcterms:created>
  <dcterms:modified xsi:type="dcterms:W3CDTF">2017-03-04T16:35:00Z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TC034649679991</vt:lpwstr>
  </property>
</Properties>
</file>